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04E37" w14:textId="77777777" w:rsidR="00081FF8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081FF8">
                              <w:rPr>
                                <w:rFonts w:ascii="Arial" w:hAnsi="Arial" w:cs="Arial"/>
                                <w:sz w:val="56"/>
                              </w:rPr>
                              <w:t>School billing system</w:t>
                            </w:r>
                          </w:p>
                          <w:p w14:paraId="48DC9B5B" w14:textId="4B8D1D0D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7FA04E37" w14:textId="77777777" w:rsidR="00081FF8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081FF8">
                        <w:rPr>
                          <w:rFonts w:ascii="Arial" w:hAnsi="Arial" w:cs="Arial"/>
                          <w:sz w:val="56"/>
                        </w:rPr>
                        <w:t>School billing system</w:t>
                      </w:r>
                    </w:p>
                    <w:p w14:paraId="48DC9B5B" w14:textId="4B8D1D0D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C5146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9705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2904098C" w:rsidR="001B4CE7" w:rsidRPr="007B3ACD" w:rsidRDefault="00081FF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P.Harshitha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  <w:bookmarkStart w:id="2" w:name="_GoBack"/>
      <w:bookmarkEnd w:id="2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5429C0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F64C8" w14:textId="77777777" w:rsidR="005429C0" w:rsidRDefault="005429C0" w:rsidP="006A582B">
      <w:r>
        <w:separator/>
      </w:r>
    </w:p>
  </w:endnote>
  <w:endnote w:type="continuationSeparator" w:id="0">
    <w:p w14:paraId="05060B4E" w14:textId="77777777" w:rsidR="005429C0" w:rsidRDefault="005429C0" w:rsidP="006A582B">
      <w:r>
        <w:continuationSeparator/>
      </w:r>
    </w:p>
  </w:endnote>
  <w:endnote w:type="continuationNotice" w:id="1">
    <w:p w14:paraId="2DF3BE9B" w14:textId="77777777" w:rsidR="005429C0" w:rsidRDefault="00542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303E23B4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81FF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81FF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4B916" w14:textId="77777777" w:rsidR="005429C0" w:rsidRDefault="005429C0" w:rsidP="006A582B">
      <w:r>
        <w:separator/>
      </w:r>
    </w:p>
  </w:footnote>
  <w:footnote w:type="continuationSeparator" w:id="0">
    <w:p w14:paraId="0F7CC431" w14:textId="77777777" w:rsidR="005429C0" w:rsidRDefault="005429C0" w:rsidP="006A582B">
      <w:r>
        <w:continuationSeparator/>
      </w:r>
    </w:p>
  </w:footnote>
  <w:footnote w:type="continuationNotice" w:id="1">
    <w:p w14:paraId="6F96B6D6" w14:textId="77777777" w:rsidR="005429C0" w:rsidRDefault="005429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81FF8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29C0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61134C-39C6-452D-A505-E1C03395A9F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7C7209E-E536-4CD2-89B1-8BD1ED13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SONU</cp:lastModifiedBy>
  <cp:revision>2</cp:revision>
  <cp:lastPrinted>2014-03-29T07:34:00Z</cp:lastPrinted>
  <dcterms:created xsi:type="dcterms:W3CDTF">2020-11-14T10:39:00Z</dcterms:created>
  <dcterms:modified xsi:type="dcterms:W3CDTF">2020-11-14T10:39:00Z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